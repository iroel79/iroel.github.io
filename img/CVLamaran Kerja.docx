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B08" w:rsidRPr="002612E5" w:rsidRDefault="00F74B08" w:rsidP="00F74B08">
      <w:pPr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 w:rsidRPr="002612E5">
        <w:rPr>
          <w:rFonts w:ascii="Times New Roman" w:hAnsi="Times New Roman" w:cs="Times New Roman"/>
          <w:sz w:val="22"/>
          <w:szCs w:val="22"/>
          <w:lang w:val="id-ID"/>
        </w:rPr>
        <w:t>Jakar</w:t>
      </w:r>
      <w:r w:rsidRPr="002612E5">
        <w:rPr>
          <w:rFonts w:ascii="Times New Roman" w:hAnsi="Times New Roman" w:cs="Times New Roman"/>
          <w:sz w:val="22"/>
          <w:szCs w:val="22"/>
        </w:rPr>
        <w:t>ta</w:t>
      </w:r>
      <w:r w:rsidR="00F230B3">
        <w:rPr>
          <w:rFonts w:ascii="Times New Roman" w:hAnsi="Times New Roman" w:cs="Times New Roman"/>
          <w:sz w:val="22"/>
          <w:szCs w:val="22"/>
          <w:lang w:val="id-ID"/>
        </w:rPr>
        <w:t>, 13</w:t>
      </w:r>
      <w:r w:rsidR="00B04185" w:rsidRPr="002612E5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F230B3">
        <w:rPr>
          <w:rFonts w:ascii="Times New Roman" w:hAnsi="Times New Roman" w:cs="Times New Roman"/>
          <w:sz w:val="22"/>
          <w:szCs w:val="22"/>
          <w:lang w:val="id-ID"/>
        </w:rPr>
        <w:t>Agustustus</w:t>
      </w:r>
      <w:bookmarkStart w:id="0" w:name="_GoBack"/>
      <w:bookmarkEnd w:id="0"/>
      <w:r w:rsidR="002612E5">
        <w:rPr>
          <w:rFonts w:ascii="Times New Roman" w:hAnsi="Times New Roman" w:cs="Times New Roman"/>
          <w:sz w:val="22"/>
          <w:szCs w:val="22"/>
          <w:lang w:val="id-ID"/>
        </w:rPr>
        <w:t xml:space="preserve"> 2019</w:t>
      </w:r>
    </w:p>
    <w:p w:rsidR="00F74B08" w:rsidRPr="002612E5" w:rsidRDefault="00F74B08" w:rsidP="00F74B08">
      <w:pPr>
        <w:jc w:val="left"/>
        <w:rPr>
          <w:rFonts w:ascii="Times New Roman" w:hAnsi="Times New Roman" w:cs="Times New Roman"/>
          <w:sz w:val="22"/>
          <w:szCs w:val="22"/>
          <w:lang w:val="id-ID"/>
        </w:rPr>
      </w:pPr>
    </w:p>
    <w:p w:rsidR="00F74B08" w:rsidRPr="002612E5" w:rsidRDefault="00F74B08" w:rsidP="00F74B08">
      <w:pPr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 w:rsidRPr="002612E5">
        <w:rPr>
          <w:rFonts w:ascii="Times New Roman" w:hAnsi="Times New Roman" w:cs="Times New Roman"/>
          <w:sz w:val="22"/>
          <w:szCs w:val="22"/>
          <w:lang w:val="id-ID"/>
        </w:rPr>
        <w:br/>
        <w:t>Kepada Yth :</w:t>
      </w:r>
    </w:p>
    <w:p w:rsidR="00F74B08" w:rsidRPr="002612E5" w:rsidRDefault="00F74B08" w:rsidP="00F74B08">
      <w:pPr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2612E5">
        <w:rPr>
          <w:rFonts w:ascii="Times New Roman" w:hAnsi="Times New Roman" w:cs="Times New Roman"/>
          <w:sz w:val="22"/>
          <w:szCs w:val="22"/>
        </w:rPr>
        <w:t>Bapak</w:t>
      </w:r>
      <w:proofErr w:type="spellEnd"/>
      <w:r w:rsidRPr="002612E5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2612E5">
        <w:rPr>
          <w:rFonts w:ascii="Times New Roman" w:hAnsi="Times New Roman" w:cs="Times New Roman"/>
          <w:sz w:val="22"/>
          <w:szCs w:val="22"/>
        </w:rPr>
        <w:t>Ibu</w:t>
      </w:r>
      <w:proofErr w:type="spellEnd"/>
      <w:r w:rsidRPr="002612E5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spellStart"/>
      <w:r w:rsidRPr="002612E5">
        <w:rPr>
          <w:rFonts w:ascii="Times New Roman" w:hAnsi="Times New Roman" w:cs="Times New Roman"/>
          <w:sz w:val="22"/>
          <w:szCs w:val="22"/>
        </w:rPr>
        <w:t>Personalia</w:t>
      </w:r>
      <w:proofErr w:type="spellEnd"/>
    </w:p>
    <w:p w:rsidR="00F74B08" w:rsidRPr="002612E5" w:rsidRDefault="00F74B08" w:rsidP="00F74B08">
      <w:pPr>
        <w:jc w:val="left"/>
        <w:rPr>
          <w:rFonts w:ascii="Times New Roman" w:hAnsi="Times New Roman" w:cs="Times New Roman"/>
          <w:sz w:val="22"/>
          <w:szCs w:val="22"/>
        </w:rPr>
      </w:pPr>
      <w:r w:rsidRPr="002612E5">
        <w:rPr>
          <w:rFonts w:ascii="Times New Roman" w:hAnsi="Times New Roman" w:cs="Times New Roman"/>
          <w:sz w:val="22"/>
          <w:szCs w:val="22"/>
        </w:rPr>
        <w:t xml:space="preserve">     Di </w:t>
      </w:r>
    </w:p>
    <w:p w:rsidR="00F74B08" w:rsidRPr="002612E5" w:rsidRDefault="00F74B08" w:rsidP="00F74B08">
      <w:pPr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2612E5">
        <w:rPr>
          <w:rFonts w:ascii="Times New Roman" w:hAnsi="Times New Roman" w:cs="Times New Roman"/>
          <w:sz w:val="22"/>
          <w:szCs w:val="22"/>
        </w:rPr>
        <w:t>Tempat</w:t>
      </w:r>
      <w:proofErr w:type="spellEnd"/>
    </w:p>
    <w:p w:rsidR="00F74B08" w:rsidRPr="002612E5" w:rsidRDefault="00F74B08" w:rsidP="00F74B08">
      <w:pPr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 w:rsidRPr="002612E5">
        <w:rPr>
          <w:rFonts w:ascii="Times New Roman" w:hAnsi="Times New Roman" w:cs="Times New Roman"/>
          <w:sz w:val="22"/>
          <w:szCs w:val="22"/>
          <w:lang w:val="id-ID"/>
        </w:rPr>
        <w:br/>
        <w:t>Perihal : Lamaran kerja</w:t>
      </w:r>
      <w:r w:rsidRPr="002612E5">
        <w:rPr>
          <w:rFonts w:ascii="Times New Roman" w:hAnsi="Times New Roman" w:cs="Times New Roman"/>
          <w:sz w:val="22"/>
          <w:szCs w:val="22"/>
          <w:lang w:val="id-ID"/>
        </w:rPr>
        <w:br/>
      </w:r>
      <w:r w:rsidRPr="002612E5">
        <w:rPr>
          <w:rFonts w:ascii="Times New Roman" w:hAnsi="Times New Roman" w:cs="Times New Roman"/>
          <w:sz w:val="22"/>
          <w:szCs w:val="22"/>
          <w:lang w:val="id-ID"/>
        </w:rPr>
        <w:br/>
      </w:r>
      <w:r w:rsidR="002A3208" w:rsidRPr="002612E5">
        <w:rPr>
          <w:rFonts w:ascii="Times New Roman" w:hAnsi="Times New Roman" w:cs="Times New Roman"/>
          <w:sz w:val="22"/>
          <w:szCs w:val="22"/>
          <w:lang w:val="id-ID"/>
        </w:rPr>
        <w:t>Dengan Horma</w:t>
      </w:r>
      <w:r w:rsidR="00CA0AF3" w:rsidRPr="002612E5">
        <w:rPr>
          <w:rFonts w:ascii="Times New Roman" w:hAnsi="Times New Roman" w:cs="Times New Roman"/>
          <w:sz w:val="22"/>
          <w:szCs w:val="22"/>
        </w:rPr>
        <w:t>t</w:t>
      </w:r>
      <w:r w:rsidR="002A3208" w:rsidRPr="002612E5">
        <w:rPr>
          <w:rFonts w:ascii="Times New Roman" w:hAnsi="Times New Roman" w:cs="Times New Roman"/>
          <w:sz w:val="22"/>
          <w:szCs w:val="22"/>
        </w:rPr>
        <w:t>,</w:t>
      </w:r>
      <w:r w:rsidRPr="002612E5">
        <w:rPr>
          <w:rFonts w:ascii="Times New Roman" w:hAnsi="Times New Roman" w:cs="Times New Roman"/>
          <w:sz w:val="22"/>
          <w:szCs w:val="22"/>
          <w:lang w:val="id-ID"/>
        </w:rPr>
        <w:br/>
        <w:t xml:space="preserve">Berdasarkan informasi dari </w:t>
      </w:r>
      <w:r w:rsidR="002612E5">
        <w:rPr>
          <w:rFonts w:ascii="Times New Roman" w:hAnsi="Times New Roman" w:cs="Times New Roman"/>
          <w:sz w:val="22"/>
          <w:szCs w:val="22"/>
          <w:lang w:val="id-ID"/>
        </w:rPr>
        <w:t>Telegram</w:t>
      </w:r>
      <w:r w:rsidRPr="002612E5">
        <w:rPr>
          <w:rFonts w:ascii="Times New Roman" w:hAnsi="Times New Roman" w:cs="Times New Roman"/>
          <w:sz w:val="22"/>
          <w:szCs w:val="22"/>
          <w:lang w:val="id-ID"/>
        </w:rPr>
        <w:t>, perihal lowongan pekerjaan di perusahaan tempat Bapak/Ibu pimpin. Melalui surat lamaran ini saya ingin mengajukan diri untuk melamar pekerjaan di perusahaan yang Bapak/Ibu pimpin guna mengisi posisi yang dibutuhkan saat ini. Saya yang</w:t>
      </w:r>
      <w:r w:rsidR="002612E5" w:rsidRPr="002612E5">
        <w:rPr>
          <w:rFonts w:ascii="Times New Roman" w:hAnsi="Times New Roman" w:cs="Times New Roman"/>
          <w:sz w:val="22"/>
          <w:szCs w:val="22"/>
          <w:lang w:val="id-ID"/>
        </w:rPr>
        <w:t xml:space="preserve"> bertanda tangan di bawah ini :</w:t>
      </w:r>
    </w:p>
    <w:tbl>
      <w:tblPr>
        <w:tblStyle w:val="TableGrid"/>
        <w:tblW w:w="878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"/>
        <w:gridCol w:w="6270"/>
      </w:tblGrid>
      <w:tr w:rsidR="002612E5" w:rsidRPr="002612E5" w:rsidTr="009B01F9">
        <w:trPr>
          <w:trHeight w:val="291"/>
        </w:trPr>
        <w:tc>
          <w:tcPr>
            <w:tcW w:w="2235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Nama</w:t>
            </w:r>
          </w:p>
        </w:tc>
        <w:tc>
          <w:tcPr>
            <w:tcW w:w="283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</w:t>
            </w:r>
          </w:p>
        </w:tc>
        <w:tc>
          <w:tcPr>
            <w:tcW w:w="6270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Moh Sairun</w:t>
            </w:r>
          </w:p>
        </w:tc>
      </w:tr>
      <w:tr w:rsidR="002612E5" w:rsidRPr="002612E5" w:rsidTr="009B01F9">
        <w:trPr>
          <w:trHeight w:val="282"/>
        </w:trPr>
        <w:tc>
          <w:tcPr>
            <w:tcW w:w="2235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Tempat/Tanggal Lahir</w:t>
            </w:r>
          </w:p>
        </w:tc>
        <w:tc>
          <w:tcPr>
            <w:tcW w:w="283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</w:t>
            </w:r>
          </w:p>
        </w:tc>
        <w:tc>
          <w:tcPr>
            <w:tcW w:w="6270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Brebes, 05 April 1984</w:t>
            </w:r>
          </w:p>
        </w:tc>
      </w:tr>
      <w:tr w:rsidR="002612E5" w:rsidRPr="002612E5" w:rsidTr="009B01F9">
        <w:trPr>
          <w:trHeight w:val="291"/>
        </w:trPr>
        <w:tc>
          <w:tcPr>
            <w:tcW w:w="2235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3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</w:t>
            </w:r>
          </w:p>
        </w:tc>
        <w:tc>
          <w:tcPr>
            <w:tcW w:w="6270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Laki-laki</w:t>
            </w:r>
          </w:p>
        </w:tc>
      </w:tr>
      <w:tr w:rsidR="002612E5" w:rsidRPr="002612E5" w:rsidTr="009B01F9">
        <w:trPr>
          <w:trHeight w:val="282"/>
        </w:trPr>
        <w:tc>
          <w:tcPr>
            <w:tcW w:w="2235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Status</w:t>
            </w:r>
          </w:p>
        </w:tc>
        <w:tc>
          <w:tcPr>
            <w:tcW w:w="283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</w:t>
            </w:r>
          </w:p>
        </w:tc>
        <w:tc>
          <w:tcPr>
            <w:tcW w:w="6270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Kawin</w:t>
            </w:r>
          </w:p>
        </w:tc>
      </w:tr>
      <w:tr w:rsidR="002612E5" w:rsidRPr="002612E5" w:rsidTr="009B01F9">
        <w:trPr>
          <w:trHeight w:val="291"/>
        </w:trPr>
        <w:tc>
          <w:tcPr>
            <w:tcW w:w="2235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</w:t>
            </w:r>
          </w:p>
        </w:tc>
        <w:tc>
          <w:tcPr>
            <w:tcW w:w="6270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S1 Sistem Informasi Universitas Mercu Buana</w:t>
            </w:r>
          </w:p>
        </w:tc>
      </w:tr>
      <w:tr w:rsidR="002612E5" w:rsidRPr="002612E5" w:rsidTr="009B01F9">
        <w:trPr>
          <w:trHeight w:val="282"/>
        </w:trPr>
        <w:tc>
          <w:tcPr>
            <w:tcW w:w="2235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283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</w:t>
            </w:r>
          </w:p>
        </w:tc>
        <w:tc>
          <w:tcPr>
            <w:tcW w:w="6270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Jl. Petamburan 3  No. 37 RT/RW 004/004</w:t>
            </w:r>
          </w:p>
        </w:tc>
      </w:tr>
      <w:tr w:rsidR="002612E5" w:rsidRPr="002612E5" w:rsidTr="009B01F9">
        <w:trPr>
          <w:trHeight w:val="291"/>
        </w:trPr>
        <w:tc>
          <w:tcPr>
            <w:tcW w:w="2235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Telepon/Hp</w:t>
            </w:r>
          </w:p>
        </w:tc>
        <w:tc>
          <w:tcPr>
            <w:tcW w:w="283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</w:t>
            </w:r>
          </w:p>
        </w:tc>
        <w:tc>
          <w:tcPr>
            <w:tcW w:w="6270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+628561118172</w:t>
            </w:r>
          </w:p>
        </w:tc>
      </w:tr>
      <w:tr w:rsidR="002612E5" w:rsidRPr="002612E5" w:rsidTr="009B01F9">
        <w:trPr>
          <w:trHeight w:val="205"/>
        </w:trPr>
        <w:tc>
          <w:tcPr>
            <w:tcW w:w="2235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Email</w:t>
            </w:r>
          </w:p>
        </w:tc>
        <w:tc>
          <w:tcPr>
            <w:tcW w:w="283" w:type="dxa"/>
          </w:tcPr>
          <w:p w:rsidR="002612E5" w:rsidRPr="002612E5" w:rsidRDefault="002612E5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2612E5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:</w:t>
            </w:r>
          </w:p>
        </w:tc>
        <w:tc>
          <w:tcPr>
            <w:tcW w:w="6270" w:type="dxa"/>
          </w:tcPr>
          <w:p w:rsidR="002612E5" w:rsidRPr="002612E5" w:rsidRDefault="00321EE1" w:rsidP="002612E5">
            <w:pPr>
              <w:spacing w:after="60" w:line="259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hyperlink r:id="rId8" w:history="1">
              <w:r w:rsidR="002612E5" w:rsidRPr="002612E5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id-ID"/>
                </w:rPr>
                <w:t>iroel.djawa@mail.com</w:t>
              </w:r>
            </w:hyperlink>
          </w:p>
        </w:tc>
      </w:tr>
    </w:tbl>
    <w:p w:rsidR="002612E5" w:rsidRPr="002612E5" w:rsidRDefault="00F74B08" w:rsidP="00F74B08">
      <w:pPr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 w:rsidRPr="002612E5">
        <w:rPr>
          <w:rFonts w:ascii="Times New Roman" w:hAnsi="Times New Roman" w:cs="Times New Roman"/>
          <w:sz w:val="22"/>
          <w:szCs w:val="22"/>
          <w:lang w:val="id-ID"/>
        </w:rPr>
        <w:br/>
        <w:t>Untuk melengkapi beberapa data yang diperlukan sebagai bahan pertimbangan Bapak/Ibu pimpinan diwaktu yang akan datang, saya lampirkan juga kelengkapan data diri sebagai berikut :</w:t>
      </w:r>
      <w:r w:rsidRPr="002612E5">
        <w:rPr>
          <w:rFonts w:ascii="Times New Roman" w:hAnsi="Times New Roman" w:cs="Times New Roman"/>
          <w:sz w:val="22"/>
          <w:szCs w:val="22"/>
          <w:lang w:val="id-ID"/>
        </w:rPr>
        <w:br/>
      </w:r>
      <w:r w:rsidRPr="002612E5">
        <w:rPr>
          <w:rFonts w:ascii="Times New Roman" w:hAnsi="Times New Roman" w:cs="Times New Roman"/>
          <w:sz w:val="22"/>
          <w:szCs w:val="22"/>
          <w:lang w:val="id-ID"/>
        </w:rPr>
        <w:br/>
      </w:r>
      <w:r w:rsidRPr="002612E5">
        <w:rPr>
          <w:rFonts w:ascii="Times New Roman" w:hAnsi="Times New Roman" w:cs="Times New Roman"/>
          <w:sz w:val="22"/>
          <w:szCs w:val="22"/>
        </w:rPr>
        <w:t xml:space="preserve">1. </w:t>
      </w:r>
      <w:r w:rsidRPr="002612E5">
        <w:rPr>
          <w:rFonts w:ascii="Times New Roman" w:hAnsi="Times New Roman" w:cs="Times New Roman"/>
          <w:sz w:val="22"/>
          <w:szCs w:val="22"/>
          <w:lang w:val="id-ID"/>
        </w:rPr>
        <w:t>Pas Photo</w:t>
      </w:r>
      <w:r w:rsidRPr="002612E5">
        <w:rPr>
          <w:rFonts w:ascii="Times New Roman" w:hAnsi="Times New Roman" w:cs="Times New Roman"/>
          <w:sz w:val="22"/>
          <w:szCs w:val="22"/>
          <w:lang w:val="id-ID"/>
        </w:rPr>
        <w:br/>
      </w:r>
      <w:r w:rsidRPr="002612E5">
        <w:rPr>
          <w:rFonts w:ascii="Times New Roman" w:hAnsi="Times New Roman" w:cs="Times New Roman"/>
          <w:sz w:val="22"/>
          <w:szCs w:val="22"/>
        </w:rPr>
        <w:t xml:space="preserve">2. </w:t>
      </w:r>
      <w:r w:rsidRPr="002612E5">
        <w:rPr>
          <w:rFonts w:ascii="Times New Roman" w:hAnsi="Times New Roman" w:cs="Times New Roman"/>
          <w:sz w:val="22"/>
          <w:szCs w:val="22"/>
          <w:lang w:val="id-ID"/>
        </w:rPr>
        <w:t>Foto copy KTP</w:t>
      </w:r>
      <w:r w:rsidRPr="002612E5">
        <w:rPr>
          <w:rFonts w:ascii="Times New Roman" w:hAnsi="Times New Roman" w:cs="Times New Roman"/>
          <w:sz w:val="22"/>
          <w:szCs w:val="22"/>
        </w:rPr>
        <w:t>,NPWP</w:t>
      </w:r>
    </w:p>
    <w:p w:rsidR="00F74B08" w:rsidRDefault="002612E5" w:rsidP="00F74B08">
      <w:pPr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 w:rsidRPr="002612E5">
        <w:rPr>
          <w:rFonts w:ascii="Times New Roman" w:eastAsia="Gill Sans MT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1A48A" wp14:editId="3FE20079">
                <wp:simplePos x="0" y="0"/>
                <wp:positionH relativeFrom="column">
                  <wp:posOffset>-158115</wp:posOffset>
                </wp:positionH>
                <wp:positionV relativeFrom="paragraph">
                  <wp:posOffset>1452030</wp:posOffset>
                </wp:positionV>
                <wp:extent cx="1137600" cy="597600"/>
                <wp:effectExtent l="0" t="0" r="24765" b="1206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00" cy="597600"/>
                        </a:xfrm>
                        <a:custGeom>
                          <a:avLst/>
                          <a:gdLst>
                            <a:gd name="connsiteX0" fmla="*/ 326856 w 1727031"/>
                            <a:gd name="connsiteY0" fmla="*/ 808501 h 990939"/>
                            <a:gd name="connsiteX1" fmla="*/ 631656 w 1727031"/>
                            <a:gd name="connsiteY1" fmla="*/ 532276 h 990939"/>
                            <a:gd name="connsiteX2" fmla="*/ 631656 w 1727031"/>
                            <a:gd name="connsiteY2" fmla="*/ 770401 h 990939"/>
                            <a:gd name="connsiteX3" fmla="*/ 498306 w 1727031"/>
                            <a:gd name="connsiteY3" fmla="*/ 798976 h 990939"/>
                            <a:gd name="connsiteX4" fmla="*/ 726906 w 1727031"/>
                            <a:gd name="connsiteY4" fmla="*/ 532276 h 990939"/>
                            <a:gd name="connsiteX5" fmla="*/ 698331 w 1727031"/>
                            <a:gd name="connsiteY5" fmla="*/ 789451 h 990939"/>
                            <a:gd name="connsiteX6" fmla="*/ 755481 w 1727031"/>
                            <a:gd name="connsiteY6" fmla="*/ 579901 h 990939"/>
                            <a:gd name="connsiteX7" fmla="*/ 831681 w 1727031"/>
                            <a:gd name="connsiteY7" fmla="*/ 560851 h 990939"/>
                            <a:gd name="connsiteX8" fmla="*/ 793581 w 1727031"/>
                            <a:gd name="connsiteY8" fmla="*/ 789451 h 990939"/>
                            <a:gd name="connsiteX9" fmla="*/ 841206 w 1727031"/>
                            <a:gd name="connsiteY9" fmla="*/ 570376 h 990939"/>
                            <a:gd name="connsiteX10" fmla="*/ 965031 w 1727031"/>
                            <a:gd name="connsiteY10" fmla="*/ 579901 h 990939"/>
                            <a:gd name="connsiteX11" fmla="*/ 936456 w 1727031"/>
                            <a:gd name="connsiteY11" fmla="*/ 760876 h 990939"/>
                            <a:gd name="connsiteX12" fmla="*/ 1260306 w 1727031"/>
                            <a:gd name="connsiteY12" fmla="*/ 760876 h 990939"/>
                            <a:gd name="connsiteX13" fmla="*/ 1022181 w 1727031"/>
                            <a:gd name="connsiteY13" fmla="*/ 684676 h 990939"/>
                            <a:gd name="connsiteX14" fmla="*/ 1231731 w 1727031"/>
                            <a:gd name="connsiteY14" fmla="*/ 217951 h 990939"/>
                            <a:gd name="connsiteX15" fmla="*/ 1117431 w 1727031"/>
                            <a:gd name="connsiteY15" fmla="*/ 36976 h 990939"/>
                            <a:gd name="connsiteX16" fmla="*/ 1079331 w 1727031"/>
                            <a:gd name="connsiteY16" fmla="*/ 922801 h 990939"/>
                            <a:gd name="connsiteX17" fmla="*/ 1098381 w 1727031"/>
                            <a:gd name="connsiteY17" fmla="*/ 932326 h 990939"/>
                            <a:gd name="connsiteX18" fmla="*/ 1088856 w 1727031"/>
                            <a:gd name="connsiteY18" fmla="*/ 941851 h 990939"/>
                            <a:gd name="connsiteX19" fmla="*/ 1088856 w 1727031"/>
                            <a:gd name="connsiteY19" fmla="*/ 941851 h 990939"/>
                            <a:gd name="connsiteX20" fmla="*/ 1088856 w 1727031"/>
                            <a:gd name="connsiteY20" fmla="*/ 798976 h 990939"/>
                            <a:gd name="connsiteX21" fmla="*/ 1079331 w 1727031"/>
                            <a:gd name="connsiteY21" fmla="*/ 760876 h 990939"/>
                            <a:gd name="connsiteX22" fmla="*/ 1727031 w 1727031"/>
                            <a:gd name="connsiteY22" fmla="*/ 646576 h 990939"/>
                            <a:gd name="connsiteX23" fmla="*/ 193506 w 1727031"/>
                            <a:gd name="connsiteY23" fmla="*/ 922801 h 990939"/>
                            <a:gd name="connsiteX24" fmla="*/ 22056 w 1727031"/>
                            <a:gd name="connsiteY24" fmla="*/ 951376 h 990939"/>
                            <a:gd name="connsiteX25" fmla="*/ 22056 w 1727031"/>
                            <a:gd name="connsiteY25" fmla="*/ 951376 h 9909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727031" h="990939">
                              <a:moveTo>
                                <a:pt x="326856" y="808501"/>
                              </a:moveTo>
                              <a:cubicBezTo>
                                <a:pt x="453856" y="673563"/>
                                <a:pt x="580856" y="538626"/>
                                <a:pt x="631656" y="532276"/>
                              </a:cubicBezTo>
                              <a:cubicBezTo>
                                <a:pt x="682456" y="525926"/>
                                <a:pt x="653881" y="725951"/>
                                <a:pt x="631656" y="770401"/>
                              </a:cubicBezTo>
                              <a:cubicBezTo>
                                <a:pt x="609431" y="814851"/>
                                <a:pt x="482431" y="838663"/>
                                <a:pt x="498306" y="798976"/>
                              </a:cubicBezTo>
                              <a:cubicBezTo>
                                <a:pt x="514181" y="759289"/>
                                <a:pt x="693569" y="533863"/>
                                <a:pt x="726906" y="532276"/>
                              </a:cubicBezTo>
                              <a:cubicBezTo>
                                <a:pt x="760243" y="530689"/>
                                <a:pt x="693569" y="781513"/>
                                <a:pt x="698331" y="789451"/>
                              </a:cubicBezTo>
                              <a:cubicBezTo>
                                <a:pt x="703094" y="797388"/>
                                <a:pt x="733256" y="618001"/>
                                <a:pt x="755481" y="579901"/>
                              </a:cubicBezTo>
                              <a:cubicBezTo>
                                <a:pt x="777706" y="541801"/>
                                <a:pt x="825331" y="525926"/>
                                <a:pt x="831681" y="560851"/>
                              </a:cubicBezTo>
                              <a:cubicBezTo>
                                <a:pt x="838031" y="595776"/>
                                <a:pt x="791994" y="787864"/>
                                <a:pt x="793581" y="789451"/>
                              </a:cubicBezTo>
                              <a:cubicBezTo>
                                <a:pt x="795168" y="791038"/>
                                <a:pt x="812631" y="605301"/>
                                <a:pt x="841206" y="570376"/>
                              </a:cubicBezTo>
                              <a:cubicBezTo>
                                <a:pt x="869781" y="535451"/>
                                <a:pt x="949156" y="548151"/>
                                <a:pt x="965031" y="579901"/>
                              </a:cubicBezTo>
                              <a:cubicBezTo>
                                <a:pt x="980906" y="611651"/>
                                <a:pt x="887244" y="730714"/>
                                <a:pt x="936456" y="760876"/>
                              </a:cubicBezTo>
                              <a:cubicBezTo>
                                <a:pt x="985668" y="791038"/>
                                <a:pt x="1246019" y="773576"/>
                                <a:pt x="1260306" y="760876"/>
                              </a:cubicBezTo>
                              <a:cubicBezTo>
                                <a:pt x="1274594" y="748176"/>
                                <a:pt x="1026943" y="775163"/>
                                <a:pt x="1022181" y="684676"/>
                              </a:cubicBezTo>
                              <a:cubicBezTo>
                                <a:pt x="1017419" y="594189"/>
                                <a:pt x="1215856" y="325901"/>
                                <a:pt x="1231731" y="217951"/>
                              </a:cubicBezTo>
                              <a:cubicBezTo>
                                <a:pt x="1247606" y="110001"/>
                                <a:pt x="1142831" y="-80499"/>
                                <a:pt x="1117431" y="36976"/>
                              </a:cubicBezTo>
                              <a:cubicBezTo>
                                <a:pt x="1092031" y="154451"/>
                                <a:pt x="1082506" y="773576"/>
                                <a:pt x="1079331" y="922801"/>
                              </a:cubicBezTo>
                              <a:cubicBezTo>
                                <a:pt x="1076156" y="1072026"/>
                                <a:pt x="1096794" y="929151"/>
                                <a:pt x="1098381" y="932326"/>
                              </a:cubicBezTo>
                              <a:cubicBezTo>
                                <a:pt x="1099968" y="935501"/>
                                <a:pt x="1088856" y="941851"/>
                                <a:pt x="1088856" y="941851"/>
                              </a:cubicBezTo>
                              <a:lnTo>
                                <a:pt x="1088856" y="941851"/>
                              </a:lnTo>
                              <a:cubicBezTo>
                                <a:pt x="1088856" y="918039"/>
                                <a:pt x="1090443" y="829138"/>
                                <a:pt x="1088856" y="798976"/>
                              </a:cubicBezTo>
                              <a:cubicBezTo>
                                <a:pt x="1087269" y="768814"/>
                                <a:pt x="972969" y="786276"/>
                                <a:pt x="1079331" y="760876"/>
                              </a:cubicBezTo>
                              <a:cubicBezTo>
                                <a:pt x="1185693" y="735476"/>
                                <a:pt x="1727031" y="646576"/>
                                <a:pt x="1727031" y="646576"/>
                              </a:cubicBezTo>
                              <a:lnTo>
                                <a:pt x="193506" y="922801"/>
                              </a:lnTo>
                              <a:cubicBezTo>
                                <a:pt x="-90657" y="973601"/>
                                <a:pt x="22056" y="951376"/>
                                <a:pt x="22056" y="951376"/>
                              </a:cubicBezTo>
                              <a:lnTo>
                                <a:pt x="22056" y="951376"/>
                              </a:ln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3287" id="Freeform 1" o:spid="_x0000_s1026" style="position:absolute;margin-left:-12.45pt;margin-top:114.35pt;width:89.5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7031,990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" path="m326856,808501c453856,673563,580856,538626,631656,532276v50800,-6350,22225,193675,,238125c609431,814851,482431,838663,498306,798976,514181,759289,693569,533863,726906,532276v33337,-1587,-33337,249237,-28575,257175c703094,797388,733256,618001,755481,579901v22225,-38100,69850,-53975,76200,-19050c838031,595776,791994,787864,793581,789451v1587,1587,19050,-184150,47625,-219075c869781,535451,949156,548151,965031,579901v15875,31750,-77787,150813,-28575,180975c985668,791038,1246019,773576,1260306,760876v14288,-12700,-233363,14287,-238125,-76200c1017419,594189,1215856,325901,1231731,217951,1247606,110001,1142831,-80499,1117431,36976v-25400,117475,-34925,736600,-38100,885825c1076156,1072026,1096794,929151,1098381,932326v1587,3175,-9525,9525,-9525,9525l1088856,941851v,-23812,1587,-112713,,-142875c1087269,768814,972969,786276,1079331,760876v106362,-25400,647700,-114300,647700,-114300l193506,922801c-90657,973601,22056,951376,22056,951376r,e" filled="f" strokecolor="windowText" strokeweight=".5pt">
                <v:stroke joinstyle="miter"/>
                <v:path arrowok="t" o:connecttype="custom" o:connectlocs="215301,487578;416074,320997;416074,464601;328236,481834;478815,320997;459993,476090;497637,349718;547831,338229;522734,476090;554105,343973;635669,349718;616846,458857;830167,458857;673313,412904;811345,131438;736055,22299;710958,556508;723507,562253;717232,567997;717232,567997;717232,481834;710958,458857;1137600,389927;127463,556508;14528,573741;14528,573741" o:connectangles="0,0,0,0,0,0,0,0,0,0,0,0,0,0,0,0,0,0,0,0,0,0,0,0,0,0"/>
              </v:shape>
            </w:pict>
          </mc:Fallback>
        </mc:AlternateContent>
      </w:r>
      <w:r w:rsidR="00F74B08" w:rsidRPr="002612E5">
        <w:rPr>
          <w:rFonts w:ascii="Times New Roman" w:hAnsi="Times New Roman" w:cs="Times New Roman"/>
          <w:sz w:val="22"/>
          <w:szCs w:val="22"/>
        </w:rPr>
        <w:t xml:space="preserve">3. </w:t>
      </w:r>
      <w:r w:rsidR="00F74B08" w:rsidRPr="002612E5">
        <w:rPr>
          <w:rFonts w:ascii="Times New Roman" w:hAnsi="Times New Roman" w:cs="Times New Roman"/>
          <w:sz w:val="22"/>
          <w:szCs w:val="22"/>
          <w:lang w:val="id-ID"/>
        </w:rPr>
        <w:t>Daftar Riwayat Hidup</w:t>
      </w:r>
      <w:r w:rsidR="00F74B08" w:rsidRPr="002612E5">
        <w:rPr>
          <w:rFonts w:ascii="Times New Roman" w:hAnsi="Times New Roman" w:cs="Times New Roman"/>
          <w:sz w:val="22"/>
          <w:szCs w:val="22"/>
          <w:lang w:val="id-ID"/>
        </w:rPr>
        <w:br/>
      </w:r>
      <w:r w:rsidR="00F74B08" w:rsidRPr="002612E5">
        <w:rPr>
          <w:rFonts w:ascii="Times New Roman" w:hAnsi="Times New Roman" w:cs="Times New Roman"/>
          <w:sz w:val="22"/>
          <w:szCs w:val="22"/>
        </w:rPr>
        <w:t xml:space="preserve">4. </w:t>
      </w:r>
      <w:r w:rsidR="00F74B08" w:rsidRPr="002612E5">
        <w:rPr>
          <w:rFonts w:ascii="Times New Roman" w:hAnsi="Times New Roman" w:cs="Times New Roman"/>
          <w:sz w:val="22"/>
          <w:szCs w:val="22"/>
          <w:lang w:val="id-ID"/>
        </w:rPr>
        <w:t>Foto copy Ijazah Terakhir</w:t>
      </w:r>
      <w:r w:rsidR="00F74B08" w:rsidRPr="002612E5">
        <w:rPr>
          <w:rFonts w:ascii="Times New Roman" w:hAnsi="Times New Roman" w:cs="Times New Roman"/>
          <w:sz w:val="22"/>
          <w:szCs w:val="22"/>
          <w:lang w:val="id-ID"/>
        </w:rPr>
        <w:br/>
      </w:r>
      <w:r w:rsidR="00F74B08" w:rsidRPr="002612E5">
        <w:rPr>
          <w:rFonts w:ascii="Times New Roman" w:hAnsi="Times New Roman" w:cs="Times New Roman"/>
          <w:sz w:val="22"/>
          <w:szCs w:val="22"/>
        </w:rPr>
        <w:t xml:space="preserve">5. </w:t>
      </w:r>
      <w:r w:rsidR="00F74B08" w:rsidRPr="002612E5">
        <w:rPr>
          <w:rFonts w:ascii="Times New Roman" w:hAnsi="Times New Roman" w:cs="Times New Roman"/>
          <w:sz w:val="22"/>
          <w:szCs w:val="22"/>
          <w:lang w:val="id-ID"/>
        </w:rPr>
        <w:t>Foto copy Sertifikat Employment</w:t>
      </w:r>
      <w:r w:rsidR="00F74B08" w:rsidRPr="002612E5">
        <w:rPr>
          <w:rFonts w:ascii="Times New Roman" w:hAnsi="Times New Roman" w:cs="Times New Roman"/>
          <w:sz w:val="22"/>
          <w:szCs w:val="22"/>
          <w:lang w:val="id-ID"/>
        </w:rPr>
        <w:br/>
      </w:r>
      <w:r w:rsidR="00F74B08" w:rsidRPr="002612E5">
        <w:rPr>
          <w:rFonts w:ascii="Times New Roman" w:hAnsi="Times New Roman" w:cs="Times New Roman"/>
          <w:sz w:val="22"/>
          <w:szCs w:val="22"/>
          <w:lang w:val="id-ID"/>
        </w:rPr>
        <w:br/>
        <w:t>Demikian surat lamaran ini saya buat dengan sebenarnya,besar harapan saya dapat bergabung di perusahaan yang</w:t>
      </w:r>
      <w:r w:rsidR="00F74B08" w:rsidRPr="002612E5">
        <w:rPr>
          <w:rFonts w:ascii="Times New Roman" w:hAnsi="Times New Roman" w:cs="Times New Roman"/>
          <w:sz w:val="22"/>
          <w:szCs w:val="22"/>
        </w:rPr>
        <w:t xml:space="preserve"> </w:t>
      </w:r>
      <w:r w:rsidR="00F74B08" w:rsidRPr="002612E5">
        <w:rPr>
          <w:rFonts w:ascii="Times New Roman" w:hAnsi="Times New Roman" w:cs="Times New Roman"/>
          <w:sz w:val="22"/>
          <w:szCs w:val="22"/>
          <w:lang w:val="id-ID"/>
        </w:rPr>
        <w:t>Bapak/Ibu pimpin</w:t>
      </w:r>
      <w:r w:rsidR="00F74B08" w:rsidRPr="002612E5">
        <w:rPr>
          <w:rFonts w:ascii="Times New Roman" w:hAnsi="Times New Roman" w:cs="Times New Roman"/>
          <w:sz w:val="22"/>
          <w:szCs w:val="22"/>
        </w:rPr>
        <w:t xml:space="preserve"> </w:t>
      </w:r>
      <w:r w:rsidR="00F74B08" w:rsidRPr="002612E5">
        <w:rPr>
          <w:rFonts w:ascii="Times New Roman" w:hAnsi="Times New Roman" w:cs="Times New Roman"/>
          <w:sz w:val="22"/>
          <w:szCs w:val="22"/>
          <w:lang w:val="id-ID"/>
        </w:rPr>
        <w:t>dan atas perhatian serta kebijaksanaan Bapak/Ibu pimpinan saya mengucapkan terimakasih.</w:t>
      </w:r>
      <w:r w:rsidRPr="002612E5">
        <w:rPr>
          <w:rFonts w:ascii="Times New Roman" w:hAnsi="Times New Roman" w:cs="Times New Roman"/>
          <w:sz w:val="22"/>
          <w:szCs w:val="22"/>
          <w:lang w:val="id-ID"/>
        </w:rPr>
        <w:br/>
      </w:r>
    </w:p>
    <w:p w:rsidR="009B01F9" w:rsidRPr="002612E5" w:rsidRDefault="009B01F9" w:rsidP="00F74B08">
      <w:pPr>
        <w:jc w:val="left"/>
        <w:rPr>
          <w:rFonts w:ascii="Times New Roman" w:hAnsi="Times New Roman" w:cs="Times New Roman"/>
          <w:sz w:val="22"/>
          <w:szCs w:val="22"/>
          <w:lang w:val="id-ID"/>
        </w:rPr>
      </w:pPr>
    </w:p>
    <w:p w:rsidR="002612E5" w:rsidRPr="002612E5" w:rsidRDefault="002612E5" w:rsidP="00F74B08">
      <w:pPr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>Hormat saya</w:t>
      </w:r>
    </w:p>
    <w:p w:rsidR="00F74B08" w:rsidRPr="002612E5" w:rsidRDefault="00F74B08" w:rsidP="00F74B08">
      <w:pPr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 w:rsidRPr="002612E5">
        <w:rPr>
          <w:rFonts w:ascii="Times New Roman" w:hAnsi="Times New Roman" w:cs="Times New Roman"/>
          <w:sz w:val="22"/>
          <w:szCs w:val="22"/>
          <w:lang w:val="id-ID"/>
        </w:rPr>
        <w:br/>
        <w:t>Moh Sairun</w:t>
      </w:r>
    </w:p>
    <w:p w:rsidR="00E941EF" w:rsidRPr="002612E5" w:rsidRDefault="00E941EF" w:rsidP="00F74B08">
      <w:pPr>
        <w:jc w:val="left"/>
        <w:rPr>
          <w:rFonts w:ascii="Times New Roman" w:hAnsi="Times New Roman" w:cs="Times New Roman"/>
          <w:sz w:val="22"/>
          <w:szCs w:val="22"/>
        </w:rPr>
      </w:pPr>
    </w:p>
    <w:sectPr w:rsidR="00E941EF" w:rsidRPr="002612E5" w:rsidSect="004A566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D5A" w:rsidRDefault="00E71D5A" w:rsidP="003856C9">
      <w:pPr>
        <w:spacing w:after="0" w:line="240" w:lineRule="auto"/>
      </w:pPr>
      <w:r>
        <w:separator/>
      </w:r>
    </w:p>
  </w:endnote>
  <w:endnote w:type="continuationSeparator" w:id="0">
    <w:p w:rsidR="00E71D5A" w:rsidRDefault="00E71D5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B8F7FD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h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PKwAW7CGQAAz7MAAA4AAAAAAAAAAAAAAAAALgIAAGRycy9lMm9Eb2Mu&#10;eG1sUEsBAi0AFAAGAAgAAAAhAHO3OPzaAAAABQEAAA8AAAAAAAAAAAAAAAAAHBwAAGRycy9kb3du&#10;cmV2LnhtbFBLBQYAAAAABAAEAPMAAAAj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612E5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8731DAC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D5A" w:rsidRDefault="00E71D5A" w:rsidP="003856C9">
      <w:pPr>
        <w:spacing w:after="0" w:line="240" w:lineRule="auto"/>
      </w:pPr>
      <w:r>
        <w:separator/>
      </w:r>
    </w:p>
  </w:footnote>
  <w:footnote w:type="continuationSeparator" w:id="0">
    <w:p w:rsidR="00E71D5A" w:rsidRDefault="00E71D5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120A46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h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j&#10;AA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hHlMGJ4WAACtrAAADgAAAAAAAAAAAAAAAAAuAgAAZHJzL2Uyb0RvYy54bWxQ&#10;SwECLQAUAAYACAAAACEATPEK5dwAAAAFAQAADwAAAAAAAAAAAAAAAAD4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7FB16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6Wc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Bc96Wc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q6MQA&#10;AADaAAAADwAAAGRycy9kb3ducmV2LnhtbESPT2vCQBTE70K/w/IKvZS6qwfR1E0oirS2IJgKXh/Z&#10;lz8k+zZkV02/fbdQ8DjMzG+YdTbaTlxp8I1jDbOpAkFcONNwpeH0vXtZgvAB2WDnmDT8kIcsfZis&#10;MTHuxke65qESEcI+QQ11CH0ipS9qsuinrieOXukGiyHKoZJmwFuE207OlVpIiw3HhRp72tRUtPnF&#10;anjut7I9qOJL4ZL2ZbM6X6rPd62fHse3VxCBxnAP/7c/jIY5/F2JN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hKujEAAAA2gAAAA8AAAAAAAAAAAAAAAAAmAIAAGRycy9k&#10;b3ducmV2LnhtbFBLBQYAAAAABAAEAPUAAACJ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D32EF"/>
    <w:multiLevelType w:val="hybridMultilevel"/>
    <w:tmpl w:val="5756F1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6715A"/>
    <w:multiLevelType w:val="hybridMultilevel"/>
    <w:tmpl w:val="C44C1F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5A"/>
    <w:rsid w:val="00052BE1"/>
    <w:rsid w:val="0007412A"/>
    <w:rsid w:val="0010199E"/>
    <w:rsid w:val="001765FE"/>
    <w:rsid w:val="0019561F"/>
    <w:rsid w:val="001B32D2"/>
    <w:rsid w:val="00202786"/>
    <w:rsid w:val="002612E5"/>
    <w:rsid w:val="00293B83"/>
    <w:rsid w:val="002A3208"/>
    <w:rsid w:val="002A3621"/>
    <w:rsid w:val="002B2692"/>
    <w:rsid w:val="002B3890"/>
    <w:rsid w:val="002B7747"/>
    <w:rsid w:val="002C4CD4"/>
    <w:rsid w:val="002C77B9"/>
    <w:rsid w:val="002E1006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A566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33F55"/>
    <w:rsid w:val="006A3CE7"/>
    <w:rsid w:val="00743379"/>
    <w:rsid w:val="007803B7"/>
    <w:rsid w:val="007B2F5C"/>
    <w:rsid w:val="007C5F05"/>
    <w:rsid w:val="00832043"/>
    <w:rsid w:val="00832F81"/>
    <w:rsid w:val="008B2236"/>
    <w:rsid w:val="008C7CA2"/>
    <w:rsid w:val="008F6337"/>
    <w:rsid w:val="009B01F9"/>
    <w:rsid w:val="009F68EB"/>
    <w:rsid w:val="00A42F91"/>
    <w:rsid w:val="00A61C28"/>
    <w:rsid w:val="00AF1258"/>
    <w:rsid w:val="00B01E52"/>
    <w:rsid w:val="00B04185"/>
    <w:rsid w:val="00B550FC"/>
    <w:rsid w:val="00B85871"/>
    <w:rsid w:val="00B93310"/>
    <w:rsid w:val="00BC1F18"/>
    <w:rsid w:val="00BC5FF0"/>
    <w:rsid w:val="00BD2E58"/>
    <w:rsid w:val="00BF6BAB"/>
    <w:rsid w:val="00C007A5"/>
    <w:rsid w:val="00C4403A"/>
    <w:rsid w:val="00CA0AF3"/>
    <w:rsid w:val="00CE6306"/>
    <w:rsid w:val="00D11C4D"/>
    <w:rsid w:val="00D5067A"/>
    <w:rsid w:val="00DC79BB"/>
    <w:rsid w:val="00E34D58"/>
    <w:rsid w:val="00E71D5A"/>
    <w:rsid w:val="00E941EF"/>
    <w:rsid w:val="00EB1C1B"/>
    <w:rsid w:val="00F230B3"/>
    <w:rsid w:val="00F56435"/>
    <w:rsid w:val="00F74B08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92B372DD-2DC6-4C87-BD1D-008B41AE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E71D5A"/>
    <w:pPr>
      <w:spacing w:after="160"/>
      <w:ind w:left="720"/>
      <w:contextualSpacing/>
      <w:jc w:val="left"/>
    </w:pPr>
    <w:rPr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rsid w:val="00F74B0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oel.djawa@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oel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78A0-5959-48FD-8973-D8A1BF72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73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sairun</dc:creator>
  <cp:keywords/>
  <dc:description/>
  <cp:lastModifiedBy>Ninik</cp:lastModifiedBy>
  <cp:revision>14</cp:revision>
  <cp:lastPrinted>2018-05-09T06:36:00Z</cp:lastPrinted>
  <dcterms:created xsi:type="dcterms:W3CDTF">2017-09-06T17:17:00Z</dcterms:created>
  <dcterms:modified xsi:type="dcterms:W3CDTF">2019-08-13T06:27:00Z</dcterms:modified>
</cp:coreProperties>
</file>